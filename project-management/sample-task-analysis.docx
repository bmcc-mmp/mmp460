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0AA1" w14:textId="0A78341F" w:rsidR="00A07B3F" w:rsidRPr="00B44FD1" w:rsidRDefault="002B5C6D" w:rsidP="00A07B3F">
      <w:pPr>
        <w:rPr>
          <w:rFonts w:asciiTheme="minorBidi" w:hAnsiTheme="minorBidi"/>
          <w:b/>
          <w:noProof/>
          <w:color w:val="808080" w:themeColor="background1" w:themeShade="80"/>
          <w:sz w:val="36"/>
          <w:szCs w:val="36"/>
        </w:rPr>
      </w:pPr>
      <w:r w:rsidRPr="00B44FD1">
        <w:rPr>
          <w:rFonts w:asciiTheme="minorBidi" w:hAnsiTheme="minorBidi"/>
          <w:b/>
          <w:noProof/>
          <w:color w:val="808080" w:themeColor="background1" w:themeShade="80"/>
          <w:sz w:val="36"/>
          <w:szCs w:val="36"/>
        </w:rPr>
        <w:t>PROJECT</w:t>
      </w:r>
      <w:r w:rsidR="003C41DE" w:rsidRPr="00B44FD1">
        <w:rPr>
          <w:rFonts w:asciiTheme="minorBidi" w:hAnsiTheme="minorBidi"/>
          <w:b/>
          <w:noProof/>
          <w:color w:val="808080" w:themeColor="background1" w:themeShade="80"/>
          <w:sz w:val="36"/>
          <w:szCs w:val="36"/>
        </w:rPr>
        <w:t xml:space="preserve"> </w:t>
      </w:r>
      <w:r w:rsidR="00A07B3F" w:rsidRPr="00B44FD1">
        <w:rPr>
          <w:rFonts w:asciiTheme="minorBidi" w:hAnsiTheme="minorBidi"/>
          <w:b/>
          <w:noProof/>
          <w:color w:val="808080" w:themeColor="background1" w:themeShade="80"/>
          <w:sz w:val="36"/>
          <w:szCs w:val="36"/>
        </w:rPr>
        <w:t>TASK ANALYSIS</w:t>
      </w:r>
    </w:p>
    <w:p w14:paraId="64DF7177" w14:textId="77777777" w:rsidR="00AE019E" w:rsidRPr="00B44FD1" w:rsidRDefault="00AE019E" w:rsidP="00A07B3F">
      <w:pPr>
        <w:rPr>
          <w:rFonts w:asciiTheme="minorBidi" w:hAnsiTheme="minorBidi"/>
          <w:b/>
          <w:noProof/>
          <w:color w:val="808080" w:themeColor="background1" w:themeShade="80"/>
          <w:sz w:val="22"/>
          <w:szCs w:val="22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5400"/>
        <w:gridCol w:w="355"/>
        <w:gridCol w:w="1440"/>
        <w:gridCol w:w="2565"/>
        <w:gridCol w:w="135"/>
        <w:gridCol w:w="1440"/>
      </w:tblGrid>
      <w:tr w:rsidR="00B44FD1" w:rsidRPr="00B44FD1" w14:paraId="6B65B555" w14:textId="77777777" w:rsidTr="00B44FD1">
        <w:trPr>
          <w:trHeight w:val="410"/>
        </w:trPr>
        <w:tc>
          <w:tcPr>
            <w:tcW w:w="11335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127B55F" w14:textId="35321F81" w:rsidR="00B44FD1" w:rsidRPr="00B44FD1" w:rsidRDefault="00B44FD1" w:rsidP="00DB16A7">
            <w:pPr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  <w:t>CATEGORIES</w:t>
            </w:r>
          </w:p>
        </w:tc>
      </w:tr>
      <w:tr w:rsidR="00B44FD1" w:rsidRPr="00B44FD1" w14:paraId="5EFB3062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7B6195" w14:textId="3EEA3763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RESEARCH &amp; PROJECT DEFINITION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0E55B7" w14:textId="477A8E67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ANIMATION</w:t>
            </w:r>
          </w:p>
        </w:tc>
      </w:tr>
      <w:tr w:rsidR="00B44FD1" w:rsidRPr="00B44FD1" w14:paraId="3774F8BD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noWrap/>
            <w:vAlign w:val="center"/>
            <w:hideMark/>
          </w:tcPr>
          <w:p w14:paraId="61892B1D" w14:textId="35CAAF20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IDEATION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64840306" w14:textId="1F30679E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VIDEO EDITING</w:t>
            </w:r>
          </w:p>
        </w:tc>
      </w:tr>
      <w:tr w:rsidR="00B44FD1" w:rsidRPr="00B44FD1" w14:paraId="74B551F1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3E74168" w14:textId="5125F3FD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VISUAL DESIGN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D1339A" w14:textId="29F42325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  <w:t>HTML/CSS CODING</w:t>
            </w:r>
          </w:p>
        </w:tc>
      </w:tr>
      <w:tr w:rsidR="00B44FD1" w:rsidRPr="00B44FD1" w14:paraId="12C06946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noWrap/>
            <w:vAlign w:val="center"/>
            <w:hideMark/>
          </w:tcPr>
          <w:p w14:paraId="38082A0E" w14:textId="7A8B45EF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PHOTOGRAPHY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0965826" w14:textId="1F511FB4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  <w:t>PROGRAMMING</w:t>
            </w:r>
          </w:p>
        </w:tc>
      </w:tr>
      <w:tr w:rsidR="00B44FD1" w:rsidRPr="00B44FD1" w14:paraId="4ED96E86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98CAECA" w14:textId="26FEE398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INTERACTION DESIGN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620EA" w14:textId="3B55816E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  <w:t xml:space="preserve">GENERAL </w:t>
            </w:r>
            <w:r w:rsidRPr="00B44FD1"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  <w:t>PRODUCTION</w:t>
            </w:r>
          </w:p>
        </w:tc>
      </w:tr>
      <w:tr w:rsidR="00B44FD1" w:rsidRPr="00B44FD1" w14:paraId="14CAD969" w14:textId="77777777" w:rsidTr="00B44FD1">
        <w:trPr>
          <w:trHeight w:val="410"/>
        </w:trPr>
        <w:tc>
          <w:tcPr>
            <w:tcW w:w="57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noWrap/>
            <w:vAlign w:val="center"/>
            <w:hideMark/>
          </w:tcPr>
          <w:p w14:paraId="3B1E3DCE" w14:textId="40A2E2B2" w:rsidR="00B44FD1" w:rsidRPr="00B44FD1" w:rsidRDefault="00B44FD1" w:rsidP="000E719D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  <w:t>PROTOTYPING &amp; TESTING</w:t>
            </w:r>
          </w:p>
        </w:tc>
        <w:tc>
          <w:tcPr>
            <w:tcW w:w="558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5B13770B" w14:textId="6FC70AB8" w:rsidR="00B44FD1" w:rsidRPr="00B44FD1" w:rsidRDefault="00B44FD1" w:rsidP="000E719D">
            <w:pPr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Cs/>
                <w:color w:val="000000" w:themeColor="text1"/>
                <w:sz w:val="20"/>
                <w:szCs w:val="20"/>
              </w:rPr>
              <w:t>PROJECT MANAGEMENT</w:t>
            </w:r>
          </w:p>
        </w:tc>
      </w:tr>
      <w:tr w:rsidR="003E5356" w:rsidRPr="00B44FD1" w14:paraId="34AEB6F3" w14:textId="77777777" w:rsidTr="00B44FD1">
        <w:trPr>
          <w:trHeight w:hRule="exact" w:val="144"/>
        </w:trPr>
        <w:tc>
          <w:tcPr>
            <w:tcW w:w="54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450340A6" w14:textId="77777777" w:rsidR="003E5356" w:rsidRPr="00B44FD1" w:rsidRDefault="003E5356" w:rsidP="003B3045">
            <w:pPr>
              <w:jc w:val="both"/>
              <w:rPr>
                <w:rFonts w:asciiTheme="minorBidi" w:eastAsia="Times New Roman" w:hAnsiTheme="minorBidi"/>
                <w:b/>
                <w:bCs/>
                <w:color w:val="294F1C"/>
                <w:sz w:val="20"/>
                <w:szCs w:val="20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28D4004A" w14:textId="77777777" w:rsidR="003E5356" w:rsidRPr="00B44FD1" w:rsidRDefault="003E5356" w:rsidP="003B3045">
            <w:pPr>
              <w:jc w:val="both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681BE482" w14:textId="77777777" w:rsidR="003E5356" w:rsidRPr="00B44FD1" w:rsidRDefault="003E5356" w:rsidP="003B3045">
            <w:pPr>
              <w:jc w:val="both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111A2FF6" w14:textId="77777777" w:rsidR="003E5356" w:rsidRPr="00B44FD1" w:rsidRDefault="003E5356" w:rsidP="003B3045">
            <w:pPr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3E5356" w:rsidRPr="00B44FD1" w14:paraId="280A8136" w14:textId="77777777" w:rsidTr="00B44FD1">
        <w:trPr>
          <w:trHeight w:hRule="exact" w:val="432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2DAD662A" w14:textId="77777777" w:rsidR="003E5356" w:rsidRPr="00B44FD1" w:rsidRDefault="003E5356" w:rsidP="00DB16A7">
            <w:pPr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  <w:t>TASK DESCRIPTION</w:t>
            </w: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70352396" w14:textId="7533F573" w:rsidR="003E5356" w:rsidRPr="00B44FD1" w:rsidRDefault="002B5C6D" w:rsidP="00DB16A7">
            <w:pPr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41A31286" w14:textId="00DB631C" w:rsidR="003E5356" w:rsidRPr="00B44FD1" w:rsidRDefault="002B5C6D" w:rsidP="00DB16A7">
            <w:pPr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B44FD1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  <w:t>DURATION</w:t>
            </w:r>
          </w:p>
        </w:tc>
      </w:tr>
      <w:tr w:rsidR="003E5356" w:rsidRPr="00B44FD1" w14:paraId="535FCD15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0BC8FD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2A599D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CBCD5B8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DA5E89D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4B8548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44EF26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</w:tcPr>
          <w:p w14:paraId="70977665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  <w:tr w:rsidR="003E5356" w:rsidRPr="00B44FD1" w14:paraId="14595332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D9CCD7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942D0C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590F024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F612305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D96EE5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8016D7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F9132B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E4EAD04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89852E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C7140B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58DE23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47042648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B507D86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EC35F3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DE94EE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ACC5F09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3D7E5D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255FF9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BDF910C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675566BA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66C8D8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3C196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967D65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7F360A1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52E202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B54AE8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6077A80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1F0D8FA8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CF026A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69C7525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470812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28C1E368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4CCFE9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0FA1C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B17BD32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39238C2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3DE81F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FEB0D9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D34886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102F15CE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B9862E3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167469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87CA0BB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4815FFB4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643A94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82931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C10628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6C54DB7D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FF67B2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39E031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25AB16A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4C5847DB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753C28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918ABF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848E69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2D3E7092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C9841B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ADE010F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1DB8307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549B3D9B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716063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8B9D84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26ABD7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4B26CFA1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74FBA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DA8C67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8493299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7C667073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AF8283C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2C49FC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1F0742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126557E2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F4E730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55D635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E078AD1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5356" w:rsidRPr="00B44FD1" w14:paraId="60A43A87" w14:textId="77777777" w:rsidTr="00B44FD1">
        <w:trPr>
          <w:trHeight w:val="461"/>
        </w:trPr>
        <w:tc>
          <w:tcPr>
            <w:tcW w:w="71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4E9386A" w14:textId="77777777" w:rsidR="003E5356" w:rsidRPr="00B44FD1" w:rsidRDefault="003E5356" w:rsidP="00AB0D61">
            <w:pPr>
              <w:rPr>
                <w:rFonts w:asciiTheme="minorBidi" w:eastAsia="Times New Roman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262702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B32BCD" w14:textId="77777777" w:rsidR="003E5356" w:rsidRPr="00B44FD1" w:rsidRDefault="003E5356" w:rsidP="00520203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DDED5F5" w14:textId="77777777" w:rsidR="00F4212C" w:rsidRPr="00B44FD1" w:rsidRDefault="00F4212C" w:rsidP="0011042B">
      <w:pPr>
        <w:rPr>
          <w:rFonts w:asciiTheme="minorBidi" w:hAnsiTheme="minorBidi"/>
          <w:sz w:val="20"/>
          <w:szCs w:val="20"/>
        </w:rPr>
      </w:pPr>
    </w:p>
    <w:sectPr w:rsidR="00F4212C" w:rsidRPr="00B44FD1" w:rsidSect="009E0A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38BCD" w14:textId="77777777" w:rsidR="00FD2584" w:rsidRDefault="00FD2584" w:rsidP="00A07B3F">
      <w:r>
        <w:separator/>
      </w:r>
    </w:p>
  </w:endnote>
  <w:endnote w:type="continuationSeparator" w:id="0">
    <w:p w14:paraId="003269A2" w14:textId="77777777" w:rsidR="00FD2584" w:rsidRDefault="00FD2584" w:rsidP="00A07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18E5" w14:textId="77777777" w:rsidR="00FD2584" w:rsidRDefault="00FD2584" w:rsidP="00A07B3F">
      <w:r>
        <w:separator/>
      </w:r>
    </w:p>
  </w:footnote>
  <w:footnote w:type="continuationSeparator" w:id="0">
    <w:p w14:paraId="0340587B" w14:textId="77777777" w:rsidR="00FD2584" w:rsidRDefault="00FD2584" w:rsidP="00A07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D"/>
    <w:rsid w:val="000152AF"/>
    <w:rsid w:val="00047678"/>
    <w:rsid w:val="00076BB6"/>
    <w:rsid w:val="000772DF"/>
    <w:rsid w:val="00081384"/>
    <w:rsid w:val="000A27AE"/>
    <w:rsid w:val="000E719D"/>
    <w:rsid w:val="0011042B"/>
    <w:rsid w:val="001F4F2E"/>
    <w:rsid w:val="002B3E97"/>
    <w:rsid w:val="002B5C6D"/>
    <w:rsid w:val="003B3045"/>
    <w:rsid w:val="003C41DE"/>
    <w:rsid w:val="003E5356"/>
    <w:rsid w:val="00471C74"/>
    <w:rsid w:val="004937B7"/>
    <w:rsid w:val="005026A2"/>
    <w:rsid w:val="00514D6F"/>
    <w:rsid w:val="00520203"/>
    <w:rsid w:val="005274BF"/>
    <w:rsid w:val="00556945"/>
    <w:rsid w:val="005C4840"/>
    <w:rsid w:val="00846D71"/>
    <w:rsid w:val="008A6D2B"/>
    <w:rsid w:val="009A1E94"/>
    <w:rsid w:val="009E0A6B"/>
    <w:rsid w:val="009F148D"/>
    <w:rsid w:val="009F7402"/>
    <w:rsid w:val="00A07B3F"/>
    <w:rsid w:val="00A56935"/>
    <w:rsid w:val="00AB0D61"/>
    <w:rsid w:val="00AE019E"/>
    <w:rsid w:val="00B27068"/>
    <w:rsid w:val="00B44FD1"/>
    <w:rsid w:val="00B7130F"/>
    <w:rsid w:val="00C71CC1"/>
    <w:rsid w:val="00CA3F51"/>
    <w:rsid w:val="00D47EB1"/>
    <w:rsid w:val="00DB16A7"/>
    <w:rsid w:val="00E9659C"/>
    <w:rsid w:val="00EC0CB4"/>
    <w:rsid w:val="00F1329B"/>
    <w:rsid w:val="00F4212C"/>
    <w:rsid w:val="00FC52D1"/>
    <w:rsid w:val="00F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68EE"/>
  <w15:chartTrackingRefBased/>
  <w15:docId w15:val="{73E1A32F-325A-4BAF-90CD-7B8C45F7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B3F"/>
  </w:style>
  <w:style w:type="paragraph" w:styleId="Footer">
    <w:name w:val="footer"/>
    <w:basedOn w:val="Normal"/>
    <w:link w:val="FooterChar"/>
    <w:uiPriority w:val="99"/>
    <w:unhideWhenUsed/>
    <w:rsid w:val="00A07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B3F"/>
  </w:style>
  <w:style w:type="table" w:styleId="TableGrid">
    <w:name w:val="Table Grid"/>
    <w:basedOn w:val="TableNormal"/>
    <w:uiPriority w:val="99"/>
    <w:rsid w:val="00F4212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\Downloads\IC-Job-Task-Analysis-8624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IC-Job-Task-Analysis-8624_WORD</Template>
  <TotalTime>1173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</dc:creator>
  <cp:keywords/>
  <dc:description/>
  <cp:lastModifiedBy>Revital Kaisar</cp:lastModifiedBy>
  <cp:revision>1</cp:revision>
  <cp:lastPrinted>2018-06-15T20:59:00Z</cp:lastPrinted>
  <dcterms:created xsi:type="dcterms:W3CDTF">2019-05-09T21:36:00Z</dcterms:created>
  <dcterms:modified xsi:type="dcterms:W3CDTF">2019-05-11T15:04:00Z</dcterms:modified>
</cp:coreProperties>
</file>